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710"/>
        <w:gridCol w:w="6930"/>
      </w:tblGrid>
      <w:tr w:rsidR="003B0325">
        <w:trPr>
          <w:trHeight w:val="1440"/>
        </w:trPr>
        <w:tc>
          <w:tcPr>
            <w:tcW w:w="1710" w:type="dxa"/>
          </w:tcPr>
          <w:p w:rsidR="003B0325" w:rsidRDefault="003B0325"/>
        </w:tc>
        <w:tc>
          <w:tcPr>
            <w:tcW w:w="6930" w:type="dxa"/>
          </w:tcPr>
          <w:p w:rsidR="003B0325" w:rsidRDefault="00531E3F">
            <w:pPr>
              <w:pStyle w:val="Title"/>
            </w:pPr>
            <w:sdt>
              <w:sdtPr>
                <w:alias w:val="Your Name"/>
                <w:tag w:val=""/>
                <w:id w:val="1103681501"/>
                <w:placeholder>
                  <w:docPart w:val="D73B0E1545D548B7B0A1D9ADEE740E9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A14F70">
                  <w:t>Xiang Li</w:t>
                </w:r>
              </w:sdtContent>
            </w:sdt>
          </w:p>
          <w:p w:rsidR="003B0325" w:rsidRDefault="00531E3F">
            <w:pPr>
              <w:pStyle w:val="ContactInformation"/>
            </w:pPr>
            <w:sdt>
              <w:sdtPr>
                <w:alias w:val="Street Address"/>
                <w:tag w:val=""/>
                <w:id w:val="1856846159"/>
                <w:placeholder>
                  <w:docPart w:val="9C4D917E1E1F41B4A15A861B64155B85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14F70">
                  <w:t>Chapel Hill, NC</w:t>
                </w:r>
              </w:sdtContent>
            </w:sdt>
            <w:r w:rsidR="000A4D19">
              <w:t xml:space="preserve"> </w:t>
            </w:r>
            <w:r w:rsidR="00A14F70">
              <w:rPr>
                <w:rFonts w:ascii="Century Gothic" w:hAnsi="Century Gothic"/>
              </w:rPr>
              <w:t>–</w:t>
            </w:r>
            <w:r w:rsidR="000A4D19">
              <w:rPr>
                <w:rFonts w:ascii="Century Gothic" w:hAnsi="Century Gothic"/>
              </w:rPr>
              <w:t xml:space="preserve"> </w:t>
            </w:r>
            <w:sdt>
              <w:sdtPr>
                <w:alias w:val="Telephone"/>
                <w:tag w:val=""/>
                <w:id w:val="50207725"/>
                <w:placeholder>
                  <w:docPart w:val="FF1FC02AE32141A791A2DA529A9B7F2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A14F70">
                  <w:t>617.763.5369</w:t>
                </w:r>
              </w:sdtContent>
            </w:sdt>
            <w:r w:rsidR="000A4D19">
              <w:t xml:space="preserve"> </w:t>
            </w:r>
            <w:r w:rsidR="000A4D19">
              <w:rPr>
                <w:rFonts w:ascii="Century Gothic" w:hAnsi="Century Gothic"/>
              </w:rPr>
              <w:t>–</w:t>
            </w:r>
            <w:r w:rsidR="000A4D19">
              <w:t xml:space="preserve"> </w:t>
            </w:r>
            <w:sdt>
              <w:sdtPr>
                <w:alias w:val="Email"/>
                <w:tag w:val=""/>
                <w:id w:val="2033993437"/>
                <w:placeholder>
                  <w:docPart w:val="0060BCF4E6AB46E3B3C1162F0CCC842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A14F70">
                  <w:t>lx93@me.com</w:t>
                </w:r>
              </w:sdtContent>
            </w:sdt>
          </w:p>
          <w:p w:rsidR="00CD1BCA" w:rsidRDefault="00CD1BCA">
            <w:pPr>
              <w:pStyle w:val="ContactInformation"/>
            </w:pPr>
            <w:r>
              <w:t>www.xiangli.biz</w:t>
            </w:r>
          </w:p>
        </w:tc>
      </w:tr>
      <w:tr w:rsidR="003B0325" w:rsidRPr="0088087E">
        <w:tc>
          <w:tcPr>
            <w:tcW w:w="1710" w:type="dxa"/>
          </w:tcPr>
          <w:p w:rsidR="003B0325" w:rsidRDefault="00A14F70">
            <w:pPr>
              <w:pStyle w:val="Heading1"/>
            </w:pPr>
            <w:r>
              <w:t xml:space="preserve">Work </w:t>
            </w:r>
            <w:sdt>
              <w:sdtPr>
                <w:id w:val="1033002868"/>
                <w:placeholder>
                  <w:docPart w:val="3E0BFAE659174134A900565075AD2E87"/>
                </w:placeholder>
                <w:temporary/>
                <w:showingPlcHdr/>
                <w15:appearance w15:val="hidden"/>
              </w:sdtPr>
              <w:sdtEndPr/>
              <w:sdtContent>
                <w:r w:rsidR="000A4D19">
                  <w:t>Experience</w:t>
                </w:r>
              </w:sdtContent>
            </w:sdt>
          </w:p>
        </w:tc>
        <w:tc>
          <w:tcPr>
            <w:tcW w:w="6930" w:type="dxa"/>
          </w:tcPr>
          <w:p w:rsidR="003B0325" w:rsidRPr="0088087E" w:rsidRDefault="003B0325" w:rsidP="0088087E">
            <w:pPr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88087E" w:rsidRDefault="0088087E" w:rsidP="0088087E">
            <w:pPr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88087E">
              <w:rPr>
                <w:rFonts w:asciiTheme="majorHAnsi" w:hAnsiTheme="majorHAnsi"/>
                <w:i/>
                <w:sz w:val="20"/>
                <w:szCs w:val="20"/>
              </w:rPr>
              <w:t xml:space="preserve">Assistant, Motorsport Experience; Maynard, MA                 </w:t>
            </w:r>
            <w:r w:rsidRPr="0088087E">
              <w:rPr>
                <w:rFonts w:asciiTheme="majorHAnsi" w:hAnsiTheme="majorHAnsi"/>
                <w:b/>
                <w:i/>
                <w:sz w:val="20"/>
                <w:szCs w:val="20"/>
              </w:rPr>
              <w:t>Summer 2016</w:t>
            </w:r>
          </w:p>
          <w:p w:rsidR="0088087E" w:rsidRDefault="0088087E" w:rsidP="0088087E">
            <w:p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Helped the new startup company reach more customers and managed the day-to-day operation</w:t>
            </w:r>
            <w:r w:rsidR="00746382">
              <w:rPr>
                <w:rFonts w:asciiTheme="majorHAnsi" w:hAnsiTheme="majorHAnsi"/>
                <w:szCs w:val="18"/>
              </w:rPr>
              <w:t>s</w:t>
            </w:r>
            <w:r>
              <w:rPr>
                <w:rFonts w:asciiTheme="majorHAnsi" w:hAnsiTheme="majorHAnsi"/>
                <w:szCs w:val="18"/>
              </w:rPr>
              <w:t xml:space="preserve"> of the simulation studio.</w:t>
            </w:r>
          </w:p>
          <w:p w:rsidR="001C66DF" w:rsidRPr="0088087E" w:rsidRDefault="001C66DF" w:rsidP="0088087E">
            <w:pPr>
              <w:rPr>
                <w:rFonts w:asciiTheme="majorHAnsi" w:hAnsiTheme="majorHAnsi"/>
                <w:szCs w:val="18"/>
              </w:rPr>
            </w:pPr>
          </w:p>
        </w:tc>
      </w:tr>
      <w:tr w:rsidR="003B0325">
        <w:tc>
          <w:tcPr>
            <w:tcW w:w="1710" w:type="dxa"/>
          </w:tcPr>
          <w:p w:rsidR="003B0325" w:rsidRDefault="00A14F70">
            <w:pPr>
              <w:pStyle w:val="Heading1"/>
            </w:pPr>
            <w:r>
              <w:t>Leadership Experience</w:t>
            </w:r>
          </w:p>
        </w:tc>
        <w:tc>
          <w:tcPr>
            <w:tcW w:w="6930" w:type="dxa"/>
          </w:tcPr>
          <w:p w:rsidR="00A14F70" w:rsidRPr="00A14F70" w:rsidRDefault="00A14F70">
            <w:pPr>
              <w:pStyle w:val="Date"/>
              <w:rPr>
                <w:rFonts w:asciiTheme="majorHAnsi" w:hAnsiTheme="majorHAnsi"/>
                <w:sz w:val="20"/>
                <w:szCs w:val="20"/>
              </w:rPr>
            </w:pPr>
          </w:p>
          <w:p w:rsidR="003B0325" w:rsidRPr="00A14F70" w:rsidRDefault="00A14F70" w:rsidP="00A14F70">
            <w:pPr>
              <w:pStyle w:val="Date"/>
              <w:rPr>
                <w:rFonts w:asciiTheme="majorHAnsi" w:hAnsiTheme="majorHAnsi"/>
                <w:b/>
                <w:sz w:val="20"/>
                <w:szCs w:val="20"/>
              </w:rPr>
            </w:pPr>
            <w:r w:rsidRPr="00A14F70">
              <w:rPr>
                <w:rFonts w:asciiTheme="majorHAnsi" w:hAnsiTheme="majorHAnsi"/>
                <w:sz w:val="20"/>
                <w:szCs w:val="20"/>
              </w:rPr>
              <w:t xml:space="preserve">Teaching Assistant, Hampshire College; Amherst, MA           </w:t>
            </w:r>
            <w:r w:rsidRPr="00A14F70">
              <w:rPr>
                <w:rFonts w:asciiTheme="majorHAnsi" w:hAnsiTheme="majorHAnsi"/>
                <w:b/>
                <w:sz w:val="20"/>
                <w:szCs w:val="20"/>
              </w:rPr>
              <w:t>Spring 2017</w:t>
            </w:r>
          </w:p>
          <w:p w:rsidR="00A14F70" w:rsidRDefault="008051CE" w:rsidP="00A14F70">
            <w:pPr>
              <w:rPr>
                <w:szCs w:val="18"/>
              </w:rPr>
            </w:pPr>
            <w:r>
              <w:rPr>
                <w:szCs w:val="18"/>
              </w:rPr>
              <w:t>Worked</w:t>
            </w:r>
            <w:r w:rsidR="00A14F70">
              <w:rPr>
                <w:szCs w:val="18"/>
              </w:rPr>
              <w:t xml:space="preserve"> closely with the</w:t>
            </w:r>
            <w:r>
              <w:rPr>
                <w:szCs w:val="18"/>
              </w:rPr>
              <w:t xml:space="preserve"> professor to explain the ideology of social enterprises and help</w:t>
            </w:r>
            <w:r w:rsidR="00746382">
              <w:rPr>
                <w:szCs w:val="18"/>
              </w:rPr>
              <w:t>ed students prepare pitches for</w:t>
            </w:r>
            <w:r>
              <w:rPr>
                <w:szCs w:val="18"/>
              </w:rPr>
              <w:t xml:space="preserve"> social impact investors.</w:t>
            </w:r>
          </w:p>
          <w:p w:rsidR="001C66DF" w:rsidRPr="00A14F70" w:rsidRDefault="001C66DF" w:rsidP="00A14F70">
            <w:pPr>
              <w:rPr>
                <w:szCs w:val="18"/>
              </w:rPr>
            </w:pPr>
          </w:p>
          <w:p w:rsidR="003B0325" w:rsidRDefault="00A14F70" w:rsidP="00A14F70">
            <w:pPr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A14F70">
              <w:rPr>
                <w:rFonts w:asciiTheme="majorHAnsi" w:hAnsiTheme="majorHAnsi"/>
                <w:i/>
                <w:sz w:val="20"/>
                <w:szCs w:val="20"/>
              </w:rPr>
              <w:t>Director of Marketing, GlowLime Games; Amherst, MA</w:t>
            </w:r>
            <w:r>
              <w:rPr>
                <w:rFonts w:asciiTheme="majorHAnsi" w:hAnsiTheme="majorHAnsi"/>
                <w:i/>
                <w:sz w:val="20"/>
                <w:szCs w:val="20"/>
              </w:rPr>
              <w:t xml:space="preserve">        </w:t>
            </w:r>
            <w:r w:rsidRPr="00A14F70">
              <w:rPr>
                <w:rFonts w:asciiTheme="majorHAnsi" w:hAnsiTheme="majorHAnsi"/>
                <w:b/>
                <w:i/>
                <w:sz w:val="20"/>
                <w:szCs w:val="20"/>
              </w:rPr>
              <w:t>Spring 2016</w:t>
            </w:r>
          </w:p>
          <w:p w:rsidR="008051CE" w:rsidRDefault="00746382" w:rsidP="00A14F70">
            <w:p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Promoted</w:t>
            </w:r>
            <w:r w:rsidR="008051CE">
              <w:rPr>
                <w:rFonts w:asciiTheme="majorHAnsi" w:hAnsiTheme="majorHAnsi"/>
                <w:szCs w:val="18"/>
              </w:rPr>
              <w:t xml:space="preserve"> on</w:t>
            </w:r>
            <w:r>
              <w:rPr>
                <w:rFonts w:asciiTheme="majorHAnsi" w:hAnsiTheme="majorHAnsi"/>
                <w:szCs w:val="18"/>
              </w:rPr>
              <w:t>-campus gaming studio, designed</w:t>
            </w:r>
            <w:r w:rsidR="008051CE">
              <w:rPr>
                <w:rFonts w:asciiTheme="majorHAnsi" w:hAnsiTheme="majorHAnsi"/>
                <w:szCs w:val="18"/>
              </w:rPr>
              <w:t xml:space="preserve"> and di</w:t>
            </w:r>
            <w:r>
              <w:rPr>
                <w:rFonts w:asciiTheme="majorHAnsi" w:hAnsiTheme="majorHAnsi"/>
                <w:szCs w:val="18"/>
              </w:rPr>
              <w:t>stributed</w:t>
            </w:r>
            <w:r w:rsidR="008051CE">
              <w:rPr>
                <w:rFonts w:asciiTheme="majorHAnsi" w:hAnsiTheme="majorHAnsi"/>
                <w:szCs w:val="18"/>
              </w:rPr>
              <w:t xml:space="preserve"> publi</w:t>
            </w:r>
            <w:r>
              <w:rPr>
                <w:rFonts w:asciiTheme="majorHAnsi" w:hAnsiTheme="majorHAnsi"/>
                <w:szCs w:val="18"/>
              </w:rPr>
              <w:t>city materials and collaborated</w:t>
            </w:r>
            <w:r w:rsidR="008051CE">
              <w:rPr>
                <w:rFonts w:asciiTheme="majorHAnsi" w:hAnsiTheme="majorHAnsi"/>
                <w:szCs w:val="18"/>
              </w:rPr>
              <w:t xml:space="preserve"> with game developers.</w:t>
            </w:r>
          </w:p>
          <w:p w:rsidR="001C66DF" w:rsidRPr="008051CE" w:rsidRDefault="001C66DF" w:rsidP="00A14F70">
            <w:pPr>
              <w:rPr>
                <w:rFonts w:asciiTheme="majorHAnsi" w:hAnsiTheme="majorHAnsi"/>
                <w:szCs w:val="18"/>
              </w:rPr>
            </w:pPr>
          </w:p>
        </w:tc>
      </w:tr>
      <w:tr w:rsidR="003B0325">
        <w:tc>
          <w:tcPr>
            <w:tcW w:w="1710" w:type="dxa"/>
          </w:tcPr>
          <w:p w:rsidR="003B0325" w:rsidRDefault="00531E3F">
            <w:pPr>
              <w:pStyle w:val="Heading1"/>
            </w:pPr>
            <w:sdt>
              <w:sdtPr>
                <w:id w:val="1405184291"/>
                <w:placeholder>
                  <w:docPart w:val="46E7051716BB4713A095317AA0652BA5"/>
                </w:placeholder>
                <w:temporary/>
                <w:showingPlcHdr/>
                <w15:appearance w15:val="hidden"/>
              </w:sdtPr>
              <w:sdtEndPr/>
              <w:sdtContent>
                <w:r w:rsidR="000A4D19">
                  <w:t>Education</w:t>
                </w:r>
              </w:sdtContent>
            </w:sdt>
            <w:r w:rsidR="0088087E">
              <w:t xml:space="preserve"> &amp; Coursework</w:t>
            </w:r>
          </w:p>
        </w:tc>
        <w:tc>
          <w:tcPr>
            <w:tcW w:w="6930" w:type="dxa"/>
          </w:tcPr>
          <w:p w:rsidR="003B0325" w:rsidRPr="0083457B" w:rsidRDefault="003B0325">
            <w:pPr>
              <w:pStyle w:val="Heading1"/>
              <w:rPr>
                <w:rFonts w:eastAsiaTheme="minorEastAsia"/>
                <w:i/>
                <w:sz w:val="20"/>
                <w:szCs w:val="20"/>
              </w:rPr>
            </w:pPr>
          </w:p>
          <w:p w:rsidR="0088087E" w:rsidRDefault="0088087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Hampshire College; Amherst MA                                                 </w:t>
            </w:r>
            <w:r w:rsidRPr="0088087E">
              <w:rPr>
                <w:rFonts w:asciiTheme="majorHAnsi" w:hAnsiTheme="majorHAnsi"/>
                <w:b/>
                <w:sz w:val="20"/>
                <w:szCs w:val="20"/>
              </w:rPr>
              <w:t>May 2017</w:t>
            </w:r>
          </w:p>
          <w:p w:rsidR="003B0325" w:rsidRPr="0088087E" w:rsidRDefault="00A14F70">
            <w:pPr>
              <w:rPr>
                <w:rFonts w:asciiTheme="majorHAnsi" w:hAnsiTheme="majorHAnsi"/>
                <w:szCs w:val="18"/>
              </w:rPr>
            </w:pPr>
            <w:r w:rsidRPr="0088087E">
              <w:rPr>
                <w:rFonts w:asciiTheme="majorHAnsi" w:hAnsiTheme="majorHAnsi"/>
                <w:szCs w:val="18"/>
              </w:rPr>
              <w:t>Bachelor of Arts, Business/ Entrepreneurship</w:t>
            </w:r>
            <w:r w:rsidR="0088087E">
              <w:rPr>
                <w:rFonts w:asciiTheme="majorHAnsi" w:hAnsiTheme="majorHAnsi"/>
                <w:szCs w:val="18"/>
              </w:rPr>
              <w:t xml:space="preserve"> &amp; Computer Science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02"/>
              <w:gridCol w:w="3403"/>
            </w:tblGrid>
            <w:tr w:rsidR="00F764F2" w:rsidTr="00F764F2">
              <w:tc>
                <w:tcPr>
                  <w:tcW w:w="3402" w:type="dxa"/>
                </w:tcPr>
                <w:p w:rsidR="00F764F2" w:rsidRDefault="00F764F2">
                  <w:r>
                    <w:t xml:space="preserve">COMOR-205 </w:t>
                  </w:r>
                  <w:r w:rsidRPr="00F764F2">
                    <w:t>Financial Accounting</w:t>
                  </w:r>
                </w:p>
              </w:tc>
              <w:tc>
                <w:tcPr>
                  <w:tcW w:w="3403" w:type="dxa"/>
                </w:tcPr>
                <w:p w:rsidR="00F764F2" w:rsidRDefault="00F764F2">
                  <w:r>
                    <w:t xml:space="preserve">SCH-MGMT-397R </w:t>
                  </w:r>
                  <w:r w:rsidRPr="00F764F2">
                    <w:t>Real Estate Principles</w:t>
                  </w:r>
                </w:p>
              </w:tc>
            </w:tr>
            <w:tr w:rsidR="00F764F2" w:rsidTr="00F764F2">
              <w:tc>
                <w:tcPr>
                  <w:tcW w:w="3402" w:type="dxa"/>
                </w:tcPr>
                <w:p w:rsidR="00F764F2" w:rsidRDefault="00F764F2">
                  <w:r>
                    <w:t xml:space="preserve">IA-0250 </w:t>
                  </w:r>
                  <w:r w:rsidRPr="00F764F2">
                    <w:t>Innovation and New Ventures</w:t>
                  </w:r>
                </w:p>
              </w:tc>
              <w:tc>
                <w:tcPr>
                  <w:tcW w:w="3403" w:type="dxa"/>
                </w:tcPr>
                <w:p w:rsidR="00F764F2" w:rsidRDefault="00F764F2">
                  <w:r>
                    <w:t xml:space="preserve">IA-0122 </w:t>
                  </w:r>
                  <w:r w:rsidRPr="00F764F2">
                    <w:t>Intro Social Entrepreneurship</w:t>
                  </w:r>
                </w:p>
              </w:tc>
            </w:tr>
            <w:tr w:rsidR="00F764F2" w:rsidTr="00F764F2">
              <w:tc>
                <w:tcPr>
                  <w:tcW w:w="3402" w:type="dxa"/>
                </w:tcPr>
                <w:p w:rsidR="00F764F2" w:rsidRDefault="00F764F2" w:rsidP="00F764F2">
                  <w:r>
                    <w:t xml:space="preserve">CSC-111 </w:t>
                  </w:r>
                  <w:r w:rsidRPr="00F764F2">
                    <w:t>Intro Comp Sci Th Programming</w:t>
                  </w:r>
                </w:p>
              </w:tc>
              <w:tc>
                <w:tcPr>
                  <w:tcW w:w="3403" w:type="dxa"/>
                </w:tcPr>
                <w:p w:rsidR="00F764F2" w:rsidRDefault="00F764F2" w:rsidP="00F764F2">
                  <w:r>
                    <w:t>COMSC-201</w:t>
                  </w:r>
                  <w:r w:rsidRPr="00F764F2">
                    <w:t xml:space="preserve"> Adv</w:t>
                  </w:r>
                  <w:r>
                    <w:t>anced</w:t>
                  </w:r>
                  <w:r w:rsidRPr="00F764F2">
                    <w:t xml:space="preserve"> Prob</w:t>
                  </w:r>
                  <w:r>
                    <w:t>lem</w:t>
                  </w:r>
                  <w:r w:rsidRPr="00F764F2">
                    <w:t xml:space="preserve"> Solving and O-O Prog</w:t>
                  </w:r>
                  <w:r>
                    <w:t>ramming</w:t>
                  </w:r>
                </w:p>
              </w:tc>
            </w:tr>
            <w:tr w:rsidR="00F764F2" w:rsidTr="00F764F2">
              <w:tc>
                <w:tcPr>
                  <w:tcW w:w="3402" w:type="dxa"/>
                </w:tcPr>
                <w:p w:rsidR="00F764F2" w:rsidRDefault="00F764F2" w:rsidP="00F764F2">
                  <w:r>
                    <w:t xml:space="preserve">SCH-MGMT-597N </w:t>
                  </w:r>
                  <w:r w:rsidRPr="00F764F2">
                    <w:t>New Ventures</w:t>
                  </w:r>
                </w:p>
              </w:tc>
              <w:tc>
                <w:tcPr>
                  <w:tcW w:w="3403" w:type="dxa"/>
                </w:tcPr>
                <w:p w:rsidR="00F764F2" w:rsidRDefault="00F764F2" w:rsidP="00F764F2">
                  <w:r>
                    <w:t>GFX-100</w:t>
                  </w:r>
                  <w:r w:rsidRPr="00F764F2">
                    <w:t xml:space="preserve"> Intro to Financial Markets</w:t>
                  </w:r>
                </w:p>
              </w:tc>
            </w:tr>
          </w:tbl>
          <w:p w:rsidR="003B0325" w:rsidRDefault="003B0325"/>
        </w:tc>
      </w:tr>
    </w:tbl>
    <w:p w:rsidR="003B0325" w:rsidRDefault="003B0325" w:rsidP="001405F8">
      <w:bookmarkStart w:id="0" w:name="_GoBack"/>
      <w:bookmarkEnd w:id="0"/>
    </w:p>
    <w:sectPr w:rsidR="003B0325">
      <w:footerReference w:type="default" r:id="rId8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E3F" w:rsidRDefault="00531E3F">
      <w:pPr>
        <w:spacing w:after="0" w:line="240" w:lineRule="auto"/>
      </w:pPr>
      <w:r>
        <w:separator/>
      </w:r>
    </w:p>
  </w:endnote>
  <w:endnote w:type="continuationSeparator" w:id="0">
    <w:p w:rsidR="00531E3F" w:rsidRDefault="00531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Caption w:val="Footer layout table"/>
    </w:tblPr>
    <w:tblGrid>
      <w:gridCol w:w="1613"/>
      <w:gridCol w:w="7027"/>
    </w:tblGrid>
    <w:tr w:rsidR="003B0325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3B0325" w:rsidRDefault="000A4D19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:rsidR="003B0325" w:rsidRDefault="00531E3F">
          <w:pPr>
            <w:pStyle w:val="Footer"/>
          </w:pPr>
          <w:sdt>
            <w:sdtPr>
              <w:alias w:val="Your Name"/>
              <w:tag w:val=""/>
              <w:id w:val="-1184592690"/>
              <w:placeholder>
                <w:docPart w:val="7004609507C64FB69C8B7412D5F6D28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r w:rsidR="00A14F70">
                <w:t>Xiang Li</w:t>
              </w:r>
            </w:sdtContent>
          </w:sdt>
        </w:p>
        <w:p w:rsidR="003B0325" w:rsidRDefault="00531E3F">
          <w:pPr>
            <w:pStyle w:val="Footer"/>
          </w:pPr>
          <w:sdt>
            <w:sdtPr>
              <w:alias w:val="Street Address"/>
              <w:tag w:val=""/>
              <w:id w:val="1530058015"/>
              <w:placeholder>
                <w:docPart w:val="7821B96F46E94567A7B4315F0BA3E63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14F70">
                <w:t>Chapel Hill, NC</w:t>
              </w:r>
            </w:sdtContent>
          </w:sdt>
          <w:r w:rsidR="000A4D19">
            <w:t xml:space="preserve"> – </w:t>
          </w:r>
          <w:sdt>
            <w:sdtPr>
              <w:alias w:val="Telephone"/>
              <w:tag w:val=""/>
              <w:id w:val="-145366429"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 w:rsidR="00A14F70">
                <w:t>617.763.5369</w:t>
              </w:r>
            </w:sdtContent>
          </w:sdt>
          <w:r w:rsidR="000A4D19">
            <w:t xml:space="preserve"> – </w:t>
          </w:r>
          <w:sdt>
            <w:sdtPr>
              <w:alias w:val="Email"/>
              <w:tag w:val=""/>
              <w:id w:val="1846358867"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A14F70">
                <w:t>lx93@me.com</w:t>
              </w:r>
            </w:sdtContent>
          </w:sdt>
        </w:p>
      </w:tc>
    </w:tr>
  </w:tbl>
  <w:p w:rsidR="003B0325" w:rsidRDefault="003B0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E3F" w:rsidRDefault="00531E3F">
      <w:pPr>
        <w:spacing w:after="0" w:line="240" w:lineRule="auto"/>
      </w:pPr>
      <w:r>
        <w:separator/>
      </w:r>
    </w:p>
  </w:footnote>
  <w:footnote w:type="continuationSeparator" w:id="0">
    <w:p w:rsidR="00531E3F" w:rsidRDefault="00531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70"/>
    <w:rsid w:val="000A4D19"/>
    <w:rsid w:val="001405F8"/>
    <w:rsid w:val="001C66DF"/>
    <w:rsid w:val="003B0325"/>
    <w:rsid w:val="0047429B"/>
    <w:rsid w:val="00531E3F"/>
    <w:rsid w:val="00746382"/>
    <w:rsid w:val="008051CE"/>
    <w:rsid w:val="0083457B"/>
    <w:rsid w:val="0088087E"/>
    <w:rsid w:val="00A14F70"/>
    <w:rsid w:val="00CD1BCA"/>
    <w:rsid w:val="00F7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D4A70"/>
  <w15:chartTrackingRefBased/>
  <w15:docId w15:val="{FD833824-A81F-4D10-87F9-AA6BBD44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pPr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F304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spacing w:after="80"/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5F304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x93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3B0E1545D548B7B0A1D9ADEE740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505F7-88CC-4350-A36E-23B0FA2CB743}"/>
      </w:docPartPr>
      <w:docPartBody>
        <w:p w:rsidR="001D0D2A" w:rsidRDefault="00DF11FF">
          <w:pPr>
            <w:pStyle w:val="D73B0E1545D548B7B0A1D9ADEE740E9E"/>
          </w:pPr>
          <w:r>
            <w:t>Your Name</w:t>
          </w:r>
        </w:p>
      </w:docPartBody>
    </w:docPart>
    <w:docPart>
      <w:docPartPr>
        <w:name w:val="9C4D917E1E1F41B4A15A861B64155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4FE13-6FFE-4EC5-8A38-83266E29E391}"/>
      </w:docPartPr>
      <w:docPartBody>
        <w:p w:rsidR="001D0D2A" w:rsidRDefault="00DF11FF">
          <w:pPr>
            <w:pStyle w:val="9C4D917E1E1F41B4A15A861B64155B85"/>
          </w:pPr>
          <w:r>
            <w:t>Street Address, City, ST ZIP Code</w:t>
          </w:r>
        </w:p>
      </w:docPartBody>
    </w:docPart>
    <w:docPart>
      <w:docPartPr>
        <w:name w:val="FF1FC02AE32141A791A2DA529A9B7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90439-0974-44C6-A8B5-EE6EBE5FEE83}"/>
      </w:docPartPr>
      <w:docPartBody>
        <w:p w:rsidR="001D0D2A" w:rsidRDefault="00DF11FF">
          <w:pPr>
            <w:pStyle w:val="FF1FC02AE32141A791A2DA529A9B7F24"/>
          </w:pPr>
          <w:r>
            <w:t>Telephone</w:t>
          </w:r>
        </w:p>
      </w:docPartBody>
    </w:docPart>
    <w:docPart>
      <w:docPartPr>
        <w:name w:val="0060BCF4E6AB46E3B3C1162F0CCC8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AB4FD-DEC0-4540-8DCA-E286691FB0F0}"/>
      </w:docPartPr>
      <w:docPartBody>
        <w:p w:rsidR="001D0D2A" w:rsidRDefault="00DF11FF">
          <w:pPr>
            <w:pStyle w:val="0060BCF4E6AB46E3B3C1162F0CCC842B"/>
          </w:pPr>
          <w:r>
            <w:t>Email</w:t>
          </w:r>
        </w:p>
      </w:docPartBody>
    </w:docPart>
    <w:docPart>
      <w:docPartPr>
        <w:name w:val="3E0BFAE659174134A900565075AD2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55643-FD4B-4DFD-B848-F2A32E1065EE}"/>
      </w:docPartPr>
      <w:docPartBody>
        <w:p w:rsidR="001D0D2A" w:rsidRDefault="00DF11FF">
          <w:pPr>
            <w:pStyle w:val="3E0BFAE659174134A900565075AD2E87"/>
          </w:pPr>
          <w:r>
            <w:t>Experience</w:t>
          </w:r>
        </w:p>
      </w:docPartBody>
    </w:docPart>
    <w:docPart>
      <w:docPartPr>
        <w:name w:val="46E7051716BB4713A095317AA0652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60AA0-F5FB-4A43-8713-CBFD0921BCEB}"/>
      </w:docPartPr>
      <w:docPartBody>
        <w:p w:rsidR="001D0D2A" w:rsidRDefault="00DF11FF">
          <w:pPr>
            <w:pStyle w:val="46E7051716BB4713A095317AA0652BA5"/>
          </w:pPr>
          <w:r>
            <w:t>Education</w:t>
          </w:r>
        </w:p>
      </w:docPartBody>
    </w:docPart>
    <w:docPart>
      <w:docPartPr>
        <w:name w:val="7004609507C64FB69C8B7412D5F6D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B87AC-B28A-44E1-85B7-37974DC65611}"/>
      </w:docPartPr>
      <w:docPartBody>
        <w:p w:rsidR="001D0D2A" w:rsidRDefault="00DF11FF">
          <w:pPr>
            <w:pStyle w:val="7004609507C64FB69C8B7412D5F6D282"/>
          </w:pPr>
          <w:r>
            <w:t>References</w:t>
          </w:r>
        </w:p>
      </w:docPartBody>
    </w:docPart>
    <w:docPart>
      <w:docPartPr>
        <w:name w:val="7821B96F46E94567A7B4315F0BA3E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98627-B720-401C-8B8D-98DF11F7A588}"/>
      </w:docPartPr>
      <w:docPartBody>
        <w:p w:rsidR="001D0D2A" w:rsidRDefault="00DF11FF">
          <w:pPr>
            <w:pStyle w:val="7821B96F46E94567A7B4315F0BA3E638"/>
          </w:pPr>
          <w:r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1FF"/>
    <w:rsid w:val="001D0D2A"/>
    <w:rsid w:val="00876D8D"/>
    <w:rsid w:val="00D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3B0E1545D548B7B0A1D9ADEE740E9E">
    <w:name w:val="D73B0E1545D548B7B0A1D9ADEE740E9E"/>
  </w:style>
  <w:style w:type="paragraph" w:customStyle="1" w:styleId="9C4D917E1E1F41B4A15A861B64155B85">
    <w:name w:val="9C4D917E1E1F41B4A15A861B64155B85"/>
  </w:style>
  <w:style w:type="paragraph" w:customStyle="1" w:styleId="FF1FC02AE32141A791A2DA529A9B7F24">
    <w:name w:val="FF1FC02AE32141A791A2DA529A9B7F24"/>
  </w:style>
  <w:style w:type="paragraph" w:customStyle="1" w:styleId="0060BCF4E6AB46E3B3C1162F0CCC842B">
    <w:name w:val="0060BCF4E6AB46E3B3C1162F0CCC842B"/>
  </w:style>
  <w:style w:type="paragraph" w:customStyle="1" w:styleId="B16C0E80F37E44C096065FCA05F86F97">
    <w:name w:val="B16C0E80F37E44C096065FCA05F86F97"/>
  </w:style>
  <w:style w:type="paragraph" w:customStyle="1" w:styleId="5740C9903D184C879D2092E7D0855E5B">
    <w:name w:val="5740C9903D184C879D2092E7D0855E5B"/>
  </w:style>
  <w:style w:type="paragraph" w:customStyle="1" w:styleId="3E0BFAE659174134A900565075AD2E87">
    <w:name w:val="3E0BFAE659174134A900565075AD2E87"/>
  </w:style>
  <w:style w:type="paragraph" w:customStyle="1" w:styleId="AB8EF3B3AAD849A7924A84F4C0995885">
    <w:name w:val="AB8EF3B3AAD849A7924A84F4C0995885"/>
  </w:style>
  <w:style w:type="paragraph" w:customStyle="1" w:styleId="FF9B23F301B8426D8E18E1DF70A5879C">
    <w:name w:val="FF9B23F301B8426D8E18E1DF70A5879C"/>
  </w:style>
  <w:style w:type="paragraph" w:customStyle="1" w:styleId="2EDE07BAE0304064836F5631BE8039BD">
    <w:name w:val="2EDE07BAE0304064836F5631BE8039BD"/>
  </w:style>
  <w:style w:type="paragraph" w:customStyle="1" w:styleId="39E338C285E64F78AFFC40D3B4072B80">
    <w:name w:val="39E338C285E64F78AFFC40D3B4072B80"/>
  </w:style>
  <w:style w:type="paragraph" w:customStyle="1" w:styleId="886CCD760D05494CBB4C4D3F4FCD945C">
    <w:name w:val="886CCD760D05494CBB4C4D3F4FCD945C"/>
  </w:style>
  <w:style w:type="paragraph" w:customStyle="1" w:styleId="73B65732BDBE4473A13734C572A1CD38">
    <w:name w:val="73B65732BDBE4473A13734C572A1CD38"/>
  </w:style>
  <w:style w:type="paragraph" w:customStyle="1" w:styleId="511D19EEFDDA4C34BFEED756DC5ABFD2">
    <w:name w:val="511D19EEFDDA4C34BFEED756DC5ABFD2"/>
  </w:style>
  <w:style w:type="paragraph" w:customStyle="1" w:styleId="9C0A2AD294F0488BB1C2DFD4AD00FD70">
    <w:name w:val="9C0A2AD294F0488BB1C2DFD4AD00FD70"/>
  </w:style>
  <w:style w:type="paragraph" w:customStyle="1" w:styleId="5AA0C1B15DAE4A64B10D5C71048397E5">
    <w:name w:val="5AA0C1B15DAE4A64B10D5C71048397E5"/>
  </w:style>
  <w:style w:type="paragraph" w:customStyle="1" w:styleId="8073B85A6FC9401FAB5B1E811415B7A0">
    <w:name w:val="8073B85A6FC9401FAB5B1E811415B7A0"/>
  </w:style>
  <w:style w:type="paragraph" w:customStyle="1" w:styleId="3F252A2D61DD40ECBC796CB195D853D0">
    <w:name w:val="3F252A2D61DD40ECBC796CB195D853D0"/>
  </w:style>
  <w:style w:type="paragraph" w:customStyle="1" w:styleId="DB710314374D4CB085A8E2372E31C0A3">
    <w:name w:val="DB710314374D4CB085A8E2372E31C0A3"/>
  </w:style>
  <w:style w:type="paragraph" w:customStyle="1" w:styleId="46E7051716BB4713A095317AA0652BA5">
    <w:name w:val="46E7051716BB4713A095317AA0652BA5"/>
  </w:style>
  <w:style w:type="paragraph" w:customStyle="1" w:styleId="28015E98D97349EDA7021887BF3FAF1E">
    <w:name w:val="28015E98D97349EDA7021887BF3FAF1E"/>
  </w:style>
  <w:style w:type="paragraph" w:customStyle="1" w:styleId="ADD842C3BC184C68945F0B531E3CF973">
    <w:name w:val="ADD842C3BC184C68945F0B531E3CF973"/>
  </w:style>
  <w:style w:type="paragraph" w:customStyle="1" w:styleId="E2B2B7700B7D460C8C77A5F0E943EB73">
    <w:name w:val="E2B2B7700B7D460C8C77A5F0E943EB73"/>
  </w:style>
  <w:style w:type="paragraph" w:customStyle="1" w:styleId="6FE7FB4BABBB43D892F154E427CC2BE8">
    <w:name w:val="6FE7FB4BABBB43D892F154E427CC2BE8"/>
  </w:style>
  <w:style w:type="paragraph" w:customStyle="1" w:styleId="494A6197B47342F599E32CE63C2DA47D">
    <w:name w:val="494A6197B47342F599E32CE63C2DA47D"/>
  </w:style>
  <w:style w:type="paragraph" w:customStyle="1" w:styleId="BF2A472F0758495387BBE97CF60B257D">
    <w:name w:val="BF2A472F0758495387BBE97CF60B257D"/>
  </w:style>
  <w:style w:type="paragraph" w:customStyle="1" w:styleId="E9F57A62278B42CF9C2790C96A58DB44">
    <w:name w:val="E9F57A62278B42CF9C2790C96A58DB44"/>
  </w:style>
  <w:style w:type="paragraph" w:customStyle="1" w:styleId="E5260B1718714598AA76BFB38D8F6FC3">
    <w:name w:val="E5260B1718714598AA76BFB38D8F6FC3"/>
  </w:style>
  <w:style w:type="paragraph" w:customStyle="1" w:styleId="034B9AA5CC0842BC99262AA034896067">
    <w:name w:val="034B9AA5CC0842BC99262AA034896067"/>
  </w:style>
  <w:style w:type="paragraph" w:customStyle="1" w:styleId="7004609507C64FB69C8B7412D5F6D282">
    <w:name w:val="7004609507C64FB69C8B7412D5F6D282"/>
  </w:style>
  <w:style w:type="paragraph" w:customStyle="1" w:styleId="6B479277AD5A410F80437581DB752AA6">
    <w:name w:val="6B479277AD5A410F80437581DB752AA6"/>
  </w:style>
  <w:style w:type="paragraph" w:customStyle="1" w:styleId="7821B96F46E94567A7B4315F0BA3E638">
    <w:name w:val="7821B96F46E94567A7B4315F0BA3E6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Chapel Hill, NC</CompanyAddress>
  <CompanyPhone>617.763.5369</CompanyPhone>
  <CompanyFax>lx93@me.com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47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6</cp:revision>
  <cp:lastPrinted>2017-09-07T18:23:00Z</cp:lastPrinted>
  <dcterms:created xsi:type="dcterms:W3CDTF">2017-09-07T17:33:00Z</dcterms:created>
  <dcterms:modified xsi:type="dcterms:W3CDTF">2017-09-07T18:23:00Z</dcterms:modified>
</cp:coreProperties>
</file>